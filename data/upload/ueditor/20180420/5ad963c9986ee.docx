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B89" w:rsidRDefault="00F90B89">
      <w:r>
        <w:rPr>
          <w:rFonts w:hint="eastAsia"/>
        </w:rPr>
        <w:t>关于体检他（她）们的担忧：</w:t>
      </w:r>
    </w:p>
    <w:p w:rsidR="00F90B89" w:rsidRDefault="00F90B89">
      <w:pPr>
        <w:numPr>
          <w:ilvl w:val="0"/>
          <w:numId w:val="1"/>
        </w:numPr>
      </w:pPr>
      <w:r>
        <w:rPr>
          <w:rFonts w:hint="eastAsia"/>
        </w:rPr>
        <w:t>医院人多，不知道该怎么入手，流程不清楚，到处排队</w:t>
      </w:r>
    </w:p>
    <w:p w:rsidR="00F90B89" w:rsidRDefault="00F90B89">
      <w:pPr>
        <w:numPr>
          <w:ilvl w:val="0"/>
          <w:numId w:val="1"/>
        </w:numPr>
      </w:pPr>
      <w:r>
        <w:rPr>
          <w:rFonts w:hint="eastAsia"/>
        </w:rPr>
        <w:t>医院全都是做“套餐”，我只想做自己需要的项目</w:t>
      </w:r>
    </w:p>
    <w:p w:rsidR="00F90B89" w:rsidRDefault="00F90B89">
      <w:pPr>
        <w:numPr>
          <w:ilvl w:val="0"/>
          <w:numId w:val="1"/>
        </w:numPr>
      </w:pPr>
      <w:r>
        <w:rPr>
          <w:rFonts w:hint="eastAsia"/>
        </w:rPr>
        <w:t>我也不知道做什么检查，医生又很忙，就推荐了两个套餐，让我自己选</w:t>
      </w:r>
    </w:p>
    <w:p w:rsidR="00F90B89" w:rsidRDefault="00F90B89">
      <w:pPr>
        <w:numPr>
          <w:ilvl w:val="0"/>
          <w:numId w:val="1"/>
        </w:numPr>
      </w:pPr>
      <w:r>
        <w:rPr>
          <w:rFonts w:hint="eastAsia"/>
        </w:rPr>
        <w:t>报告出来了，我自己又看不懂</w:t>
      </w:r>
    </w:p>
    <w:p w:rsidR="00F90B89" w:rsidRDefault="00F90B89">
      <w:pPr>
        <w:numPr>
          <w:ilvl w:val="0"/>
          <w:numId w:val="1"/>
        </w:numPr>
      </w:pPr>
      <w:r>
        <w:rPr>
          <w:rFonts w:hint="eastAsia"/>
        </w:rPr>
        <w:t>什么医院做得准确一些哟，私立医院价格便宜，但自己又不放心，公立医院放心，但人又多，哎</w:t>
      </w:r>
      <w:r>
        <w:t>...</w:t>
      </w:r>
    </w:p>
    <w:p w:rsidR="00F90B89" w:rsidRDefault="00F90B89">
      <w:pPr>
        <w:numPr>
          <w:ilvl w:val="0"/>
          <w:numId w:val="1"/>
        </w:numPr>
      </w:pPr>
      <w:r>
        <w:rPr>
          <w:rFonts w:hint="eastAsia"/>
        </w:rPr>
        <w:t>医院态度差，不懂的问医生，医生都很不耐烦</w:t>
      </w:r>
    </w:p>
    <w:p w:rsidR="00F90B89" w:rsidRDefault="00F90B89">
      <w:pPr>
        <w:numPr>
          <w:ilvl w:val="0"/>
          <w:numId w:val="1"/>
        </w:numPr>
      </w:pPr>
      <w:r>
        <w:rPr>
          <w:rFonts w:hint="eastAsia"/>
        </w:rPr>
        <w:t>医院太远，体检时间太长，没时间去体检</w:t>
      </w:r>
    </w:p>
    <w:p w:rsidR="00F90B89" w:rsidRDefault="00F90B89">
      <w:pPr>
        <w:numPr>
          <w:ilvl w:val="0"/>
          <w:numId w:val="1"/>
        </w:numPr>
      </w:pPr>
      <w:r>
        <w:rPr>
          <w:rFonts w:hint="eastAsia"/>
        </w:rPr>
        <w:t>没有单独的体检中心，会和其它的病人一起做检查，更拥挤了</w:t>
      </w:r>
    </w:p>
    <w:p w:rsidR="00F90B89" w:rsidRDefault="00F90B89">
      <w:pPr>
        <w:numPr>
          <w:ilvl w:val="0"/>
          <w:numId w:val="1"/>
        </w:numPr>
      </w:pPr>
      <w:r>
        <w:rPr>
          <w:rFonts w:hint="eastAsia"/>
        </w:rPr>
        <w:t>没去过的医院，找不到地址</w:t>
      </w:r>
    </w:p>
    <w:p w:rsidR="00F90B89" w:rsidRDefault="00F90B89">
      <w:pPr>
        <w:numPr>
          <w:ilvl w:val="0"/>
          <w:numId w:val="1"/>
        </w:numPr>
      </w:pPr>
      <w:r>
        <w:rPr>
          <w:rFonts w:hint="eastAsia"/>
        </w:rPr>
        <w:t>医院不方便停车</w:t>
      </w:r>
    </w:p>
    <w:p w:rsidR="00F90B89" w:rsidRDefault="00F90B89">
      <w:pPr>
        <w:numPr>
          <w:ilvl w:val="0"/>
          <w:numId w:val="1"/>
        </w:numPr>
      </w:pPr>
      <w:r>
        <w:rPr>
          <w:rFonts w:hint="eastAsia"/>
        </w:rPr>
        <w:t>针对团队客户能否举行专场体检</w:t>
      </w:r>
    </w:p>
    <w:p w:rsidR="00F90B89" w:rsidRDefault="00F90B89">
      <w:pPr>
        <w:numPr>
          <w:ilvl w:val="0"/>
          <w:numId w:val="1"/>
        </w:numPr>
      </w:pPr>
      <w:r>
        <w:rPr>
          <w:rFonts w:hint="eastAsia"/>
        </w:rPr>
        <w:t>办的体检卡过期怎么办</w:t>
      </w:r>
    </w:p>
    <w:p w:rsidR="00F90B89" w:rsidRDefault="00F90B89"/>
    <w:p w:rsidR="00F90B89" w:rsidRDefault="00F90B89"/>
    <w:p w:rsidR="00F90B89" w:rsidRDefault="00F90B89"/>
    <w:p w:rsidR="00F90B89" w:rsidRDefault="00F90B89">
      <w:r>
        <w:rPr>
          <w:rFonts w:hint="eastAsia"/>
        </w:rPr>
        <w:t>为什么选择永益体检：</w:t>
      </w:r>
    </w:p>
    <w:p w:rsidR="00F90B89" w:rsidRDefault="00F90B89">
      <w:pPr>
        <w:ind w:firstLineChars="200" w:firstLine="420"/>
      </w:pPr>
      <w:r>
        <w:rPr>
          <w:rFonts w:hint="eastAsia"/>
        </w:rPr>
        <w:t>永益为重庆本土一家体检平台机构，成立于</w:t>
      </w:r>
      <w:r>
        <w:t>2014</w:t>
      </w:r>
      <w:r>
        <w:rPr>
          <w:rFonts w:hint="eastAsia"/>
        </w:rPr>
        <w:t>年力求专业</w:t>
      </w:r>
      <w:r>
        <w:t>\</w:t>
      </w:r>
      <w:r>
        <w:rPr>
          <w:rFonts w:hint="eastAsia"/>
        </w:rPr>
        <w:t>客观</w:t>
      </w:r>
      <w:r>
        <w:t>\</w:t>
      </w:r>
      <w:r>
        <w:rPr>
          <w:rFonts w:hint="eastAsia"/>
        </w:rPr>
        <w:t>公开</w:t>
      </w:r>
      <w:r>
        <w:t>\</w:t>
      </w:r>
      <w:r>
        <w:rPr>
          <w:rFonts w:hint="eastAsia"/>
        </w:rPr>
        <w:t>中立</w:t>
      </w:r>
      <w:r>
        <w:t>,</w:t>
      </w:r>
      <w:r>
        <w:rPr>
          <w:rFonts w:hint="eastAsia"/>
        </w:rPr>
        <w:t>体检价格严格按照合作机构体检价格执行</w:t>
      </w:r>
      <w:r>
        <w:t>,</w:t>
      </w:r>
      <w:r>
        <w:rPr>
          <w:rFonts w:hint="eastAsia"/>
        </w:rPr>
        <w:t>其行业优势如下</w:t>
      </w:r>
      <w:r>
        <w:t>:</w:t>
      </w:r>
    </w:p>
    <w:p w:rsidR="00F90B89" w:rsidRDefault="00F90B89">
      <w:pPr>
        <w:numPr>
          <w:ilvl w:val="0"/>
          <w:numId w:val="2"/>
        </w:numPr>
        <w:ind w:firstLineChars="200" w:firstLine="420"/>
      </w:pPr>
      <w:r>
        <w:t xml:space="preserve"> </w:t>
      </w:r>
      <w:r>
        <w:rPr>
          <w:rFonts w:hint="eastAsia"/>
        </w:rPr>
        <w:t>合作机构多，根据客户需要</w:t>
      </w:r>
      <w:r>
        <w:t>,</w:t>
      </w:r>
      <w:r>
        <w:rPr>
          <w:rFonts w:hint="eastAsia"/>
        </w:rPr>
        <w:t>满足不同层次需求（选择多）</w:t>
      </w:r>
    </w:p>
    <w:p w:rsidR="00F90B89" w:rsidRDefault="00F90B89">
      <w:pPr>
        <w:ind w:firstLineChars="200" w:firstLine="420"/>
      </w:pPr>
      <w:r>
        <w:rPr>
          <w:rFonts w:hint="eastAsia"/>
        </w:rPr>
        <w:t>市内三甲公立医院</w:t>
      </w:r>
    </w:p>
    <w:p w:rsidR="00F90B89" w:rsidRDefault="00F90B89">
      <w:pPr>
        <w:ind w:firstLineChars="200" w:firstLine="420"/>
      </w:pPr>
      <w:r>
        <w:rPr>
          <w:rFonts w:hint="eastAsia"/>
        </w:rPr>
        <w:t>大坪、西南、新桥、重医附二院、重庆市三院等</w:t>
      </w:r>
    </w:p>
    <w:p w:rsidR="00F90B89" w:rsidRDefault="00F90B89">
      <w:pPr>
        <w:ind w:firstLineChars="200" w:firstLine="420"/>
      </w:pPr>
      <w:r>
        <w:rPr>
          <w:rFonts w:hint="eastAsia"/>
        </w:rPr>
        <w:t>专业体检机构</w:t>
      </w:r>
    </w:p>
    <w:p w:rsidR="00F90B89" w:rsidRDefault="00F90B89">
      <w:pPr>
        <w:ind w:firstLineChars="200" w:firstLine="420"/>
      </w:pPr>
      <w:r>
        <w:rPr>
          <w:rFonts w:hint="eastAsia"/>
        </w:rPr>
        <w:t>爱康国宾、慈铭奥亚、美年大健康</w:t>
      </w:r>
    </w:p>
    <w:p w:rsidR="00F90B89" w:rsidRDefault="00F90B89">
      <w:pPr>
        <w:numPr>
          <w:ilvl w:val="0"/>
          <w:numId w:val="2"/>
        </w:numPr>
        <w:ind w:firstLineChars="200" w:firstLine="420"/>
        <w:rPr>
          <w:rFonts w:cs="Calibri"/>
        </w:rPr>
      </w:pPr>
      <w:r>
        <w:t xml:space="preserve"> </w:t>
      </w:r>
      <w:bookmarkStart w:id="0" w:name="_GoBack"/>
      <w:bookmarkEnd w:id="0"/>
      <w:r>
        <w:rPr>
          <w:rFonts w:hint="eastAsia"/>
        </w:rPr>
        <w:t>提供体检全方位</w:t>
      </w:r>
      <w:r>
        <w:t>360</w:t>
      </w:r>
      <w:r>
        <w:rPr>
          <w:rFonts w:cs="Calibri"/>
        </w:rPr>
        <w:t>°</w:t>
      </w:r>
      <w:r>
        <w:rPr>
          <w:rFonts w:cs="Calibri" w:hint="eastAsia"/>
        </w:rPr>
        <w:t>服务（免费赠送）（服务全面）</w:t>
      </w:r>
    </w:p>
    <w:p w:rsidR="00F90B89" w:rsidRDefault="00F90B89">
      <w:pPr>
        <w:ind w:firstLineChars="200" w:firstLine="420"/>
        <w:rPr>
          <w:rFonts w:cs="Calibri"/>
        </w:rPr>
      </w:pPr>
      <w:r>
        <w:rPr>
          <w:rFonts w:cs="Calibri" w:hint="eastAsia"/>
        </w:rPr>
        <w:t>检前：根据客户个人健康状况，即家族史、疾病史、既往史为客户个性化制定体检方案，同时协助客户办理好所有检前手续及流程，客户到达即开检。</w:t>
      </w:r>
    </w:p>
    <w:p w:rsidR="00F90B89" w:rsidRDefault="00F90B89">
      <w:pPr>
        <w:ind w:left="420"/>
        <w:rPr>
          <w:rFonts w:cs="Calibri"/>
        </w:rPr>
      </w:pPr>
      <w:r>
        <w:rPr>
          <w:rFonts w:cs="Calibri" w:hint="eastAsia"/>
        </w:rPr>
        <w:t>检中：</w:t>
      </w:r>
      <w:r>
        <w:rPr>
          <w:rFonts w:hint="eastAsia"/>
        </w:rPr>
        <w:t>专业健管师</w:t>
      </w:r>
      <w:r>
        <w:t>,</w:t>
      </w:r>
      <w:r>
        <w:rPr>
          <w:rFonts w:cs="Calibri" w:hint="eastAsia"/>
        </w:rPr>
        <w:t>全程陪检，</w:t>
      </w:r>
      <w:r>
        <w:rPr>
          <w:rFonts w:hint="eastAsia"/>
        </w:rPr>
        <w:t>实时答疑解惑</w:t>
      </w:r>
      <w:r>
        <w:t>,</w:t>
      </w:r>
      <w:r>
        <w:rPr>
          <w:rFonts w:cs="Calibri" w:hint="eastAsia"/>
        </w:rPr>
        <w:t>优化体检流程，节省时间，尊贵体验。</w:t>
      </w:r>
    </w:p>
    <w:p w:rsidR="00F90B89" w:rsidRDefault="00F90B89">
      <w:pPr>
        <w:ind w:left="420"/>
        <w:rPr>
          <w:rFonts w:cs="Calibri"/>
        </w:rPr>
      </w:pPr>
      <w:r>
        <w:rPr>
          <w:rFonts w:cs="Calibri" w:hint="eastAsia"/>
        </w:rPr>
        <w:t>检后：体检报告送达，一对一报告解读，阳性体征跟踪干预。</w:t>
      </w:r>
    </w:p>
    <w:p w:rsidR="00F90B89" w:rsidRDefault="00F90B89">
      <w:pPr>
        <w:numPr>
          <w:ilvl w:val="0"/>
          <w:numId w:val="3"/>
        </w:numPr>
        <w:tabs>
          <w:tab w:val="clear" w:pos="312"/>
        </w:tabs>
        <w:ind w:left="420"/>
        <w:rPr>
          <w:rFonts w:cs="Calibri"/>
        </w:rPr>
      </w:pPr>
      <w:r>
        <w:rPr>
          <w:rFonts w:hint="eastAsia"/>
        </w:rPr>
        <w:t>严格执行合作机构体检价格，杜绝一切虚假价格。（收费透明公开合理）</w:t>
      </w:r>
    </w:p>
    <w:p w:rsidR="00F90B89" w:rsidRPr="00125A4F" w:rsidRDefault="00F90B89" w:rsidP="00C158E3">
      <w:pPr>
        <w:numPr>
          <w:ilvl w:val="0"/>
          <w:numId w:val="3"/>
        </w:numPr>
        <w:tabs>
          <w:tab w:val="clear" w:pos="312"/>
        </w:tabs>
        <w:ind w:left="420"/>
        <w:rPr>
          <w:rFonts w:cs="Calibri"/>
        </w:rPr>
      </w:pPr>
      <w:r>
        <w:rPr>
          <w:rFonts w:hint="eastAsia"/>
        </w:rPr>
        <w:t>永益健康只做体检和健康管理</w:t>
      </w:r>
      <w:r>
        <w:t>,</w:t>
      </w:r>
      <w:r>
        <w:rPr>
          <w:rFonts w:hint="eastAsia"/>
        </w:rPr>
        <w:t>核心团队十年体检行业经验</w:t>
      </w:r>
      <w:r>
        <w:t>,</w:t>
      </w:r>
      <w:r>
        <w:rPr>
          <w:rFonts w:hint="eastAsia"/>
        </w:rPr>
        <w:t>不可复制</w:t>
      </w:r>
      <w:r>
        <w:t>,</w:t>
      </w:r>
      <w:r>
        <w:rPr>
          <w:rFonts w:hint="eastAsia"/>
        </w:rPr>
        <w:t>（更专业）</w:t>
      </w:r>
    </w:p>
    <w:p w:rsidR="00F90B89" w:rsidRDefault="00F90B89" w:rsidP="00125A4F">
      <w:pPr>
        <w:ind w:left="420"/>
      </w:pPr>
    </w:p>
    <w:p w:rsidR="00F90B89" w:rsidRDefault="00F90B89" w:rsidP="00125A4F">
      <w:pPr>
        <w:ind w:left="420"/>
      </w:pPr>
    </w:p>
    <w:p w:rsidR="00F90B89" w:rsidRDefault="00F90B89" w:rsidP="00125A4F">
      <w:pPr>
        <w:ind w:left="420"/>
        <w:rPr>
          <w:rFonts w:cs="Calibri"/>
        </w:rPr>
      </w:pPr>
      <w:r>
        <w:rPr>
          <w:rFonts w:hint="eastAsia"/>
        </w:rPr>
        <w:t>永益承诺</w:t>
      </w:r>
      <w:r>
        <w:t xml:space="preserve">:     </w:t>
      </w:r>
      <w:r>
        <w:rPr>
          <w:rFonts w:hint="eastAsia"/>
        </w:rPr>
        <w:t>为保障您的权利</w:t>
      </w:r>
      <w:r>
        <w:t>,</w:t>
      </w:r>
      <w:r>
        <w:rPr>
          <w:rFonts w:hint="eastAsia"/>
        </w:rPr>
        <w:t>您可以在合作体检机构拿到体检表后再付款</w:t>
      </w:r>
      <w:r>
        <w:t>!!!</w:t>
      </w:r>
    </w:p>
    <w:p w:rsidR="00F90B89" w:rsidRDefault="00F90B89">
      <w:pPr>
        <w:rPr>
          <w:rFonts w:cs="Calibri"/>
        </w:rPr>
      </w:pPr>
      <w:r>
        <w:rPr>
          <w:rFonts w:cs="Calibri"/>
        </w:rPr>
        <w:t xml:space="preserve"> </w:t>
      </w:r>
    </w:p>
    <w:p w:rsidR="00F90B89" w:rsidRDefault="00F90B89">
      <w:pPr>
        <w:rPr>
          <w:rFonts w:cs="Calibri"/>
        </w:rPr>
      </w:pPr>
    </w:p>
    <w:p w:rsidR="00F90B89" w:rsidRDefault="00F90B89">
      <w:pPr>
        <w:rPr>
          <w:rFonts w:cs="Calibri"/>
        </w:rPr>
      </w:pPr>
      <w:r>
        <w:rPr>
          <w:rFonts w:cs="Calibri" w:hint="eastAsia"/>
        </w:rPr>
        <w:t>放一张体检流程图上去</w:t>
      </w:r>
    </w:p>
    <w:sectPr w:rsidR="00F90B89" w:rsidSect="001B2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0B89" w:rsidRDefault="00F90B89">
      <w:r>
        <w:separator/>
      </w:r>
    </w:p>
  </w:endnote>
  <w:endnote w:type="continuationSeparator" w:id="0">
    <w:p w:rsidR="00F90B89" w:rsidRDefault="00F90B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0B89" w:rsidRDefault="00F90B89">
      <w:r>
        <w:separator/>
      </w:r>
    </w:p>
  </w:footnote>
  <w:footnote w:type="continuationSeparator" w:id="0">
    <w:p w:rsidR="00F90B89" w:rsidRDefault="00F90B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B8609B"/>
    <w:multiLevelType w:val="singleLevel"/>
    <w:tmpl w:val="5AB8609B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1">
    <w:nsid w:val="5AB86926"/>
    <w:multiLevelType w:val="singleLevel"/>
    <w:tmpl w:val="5AB86926"/>
    <w:lvl w:ilvl="0">
      <w:start w:val="3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2">
    <w:nsid w:val="5AB87140"/>
    <w:multiLevelType w:val="singleLevel"/>
    <w:tmpl w:val="5AB87140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2DD45444"/>
    <w:rsid w:val="00125A4F"/>
    <w:rsid w:val="001B2973"/>
    <w:rsid w:val="00337AE8"/>
    <w:rsid w:val="0087332C"/>
    <w:rsid w:val="00C158E3"/>
    <w:rsid w:val="00F90B89"/>
    <w:rsid w:val="0CC17A9D"/>
    <w:rsid w:val="2DD45444"/>
    <w:rsid w:val="347E23D4"/>
    <w:rsid w:val="35270703"/>
    <w:rsid w:val="52DC4BC0"/>
    <w:rsid w:val="5D8E6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73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158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B00D1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C158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B00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22</TotalTime>
  <Pages>1</Pages>
  <Words>107</Words>
  <Characters>613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关于体检他（她）们的担忧：</dc:title>
  <dc:subject/>
  <dc:creator>Administrator</dc:creator>
  <cp:keywords/>
  <dc:description/>
  <cp:lastModifiedBy>微软用户</cp:lastModifiedBy>
  <cp:revision>2</cp:revision>
  <dcterms:created xsi:type="dcterms:W3CDTF">2018-03-26T04:35:00Z</dcterms:created>
  <dcterms:modified xsi:type="dcterms:W3CDTF">2018-03-26T04:35:00Z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